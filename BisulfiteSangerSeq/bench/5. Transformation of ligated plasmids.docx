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42CDF06B" w14:textId="77777777" w:rsidTr="008939A5">
        <w:trPr>
          <w:trHeight w:val="12616"/>
        </w:trPr>
        <w:tc>
          <w:tcPr>
            <w:tcW w:w="2376" w:type="dxa"/>
          </w:tcPr>
          <w:p w14:paraId="4C27C27C" w14:textId="19CD065D" w:rsidR="00A83DC9" w:rsidRDefault="00624233" w:rsidP="009D4F6C">
            <w:pPr>
              <w:tabs>
                <w:tab w:val="left" w:pos="5710"/>
                <w:tab w:val="left" w:pos="7304"/>
              </w:tabs>
            </w:pPr>
            <w:r>
              <w:t>Time:</w:t>
            </w:r>
            <w:r w:rsidR="005E24F8">
              <w:t xml:space="preserve"> 2</w:t>
            </w:r>
            <w:r w:rsidR="000452F4">
              <w:t>h+8h</w:t>
            </w:r>
            <w:r w:rsidR="008112D9">
              <w:t>+</w:t>
            </w:r>
            <w:r w:rsidR="00E36277">
              <w:t>2h+</w:t>
            </w:r>
            <w:r w:rsidR="008112D9">
              <w:t>8h</w:t>
            </w:r>
          </w:p>
          <w:p w14:paraId="2FD45C1A" w14:textId="187CDCBB" w:rsidR="00624233" w:rsidRDefault="00A90A81" w:rsidP="009D4F6C">
            <w:pPr>
              <w:tabs>
                <w:tab w:val="left" w:pos="5710"/>
                <w:tab w:val="left" w:pos="7304"/>
              </w:tabs>
            </w:pPr>
            <w:r>
              <w:t>T</w:t>
            </w:r>
            <w:r w:rsidR="00624233">
              <w:t>ransformation 30m</w:t>
            </w:r>
          </w:p>
          <w:p w14:paraId="00DE2645" w14:textId="13C0BD11" w:rsidR="00624233" w:rsidRDefault="00A90A81" w:rsidP="009D4F6C">
            <w:pPr>
              <w:tabs>
                <w:tab w:val="left" w:pos="5710"/>
                <w:tab w:val="left" w:pos="7304"/>
              </w:tabs>
            </w:pPr>
            <w:r>
              <w:t>P</w:t>
            </w:r>
            <w:r w:rsidR="00624233">
              <w:t>lating 30m</w:t>
            </w:r>
          </w:p>
          <w:p w14:paraId="171F649B" w14:textId="023E2DEA" w:rsidR="00624233" w:rsidRDefault="000D5667" w:rsidP="009D4F6C">
            <w:pPr>
              <w:tabs>
                <w:tab w:val="left" w:pos="5710"/>
                <w:tab w:val="left" w:pos="7304"/>
              </w:tabs>
            </w:pPr>
            <w:r>
              <w:t>Colony</w:t>
            </w:r>
            <w:r w:rsidR="008112D9">
              <w:t xml:space="preserve"> plate 8h</w:t>
            </w:r>
          </w:p>
          <w:p w14:paraId="6642B784" w14:textId="6E2072F2" w:rsidR="00624233" w:rsidRDefault="00F00BCA" w:rsidP="009D4F6C">
            <w:pPr>
              <w:tabs>
                <w:tab w:val="left" w:pos="5710"/>
                <w:tab w:val="left" w:pos="7304"/>
              </w:tabs>
            </w:pPr>
            <w:r>
              <w:t>Colony</w:t>
            </w:r>
            <w:r w:rsidR="00624233">
              <w:t xml:space="preserve"> culture 8h</w:t>
            </w:r>
          </w:p>
          <w:p w14:paraId="37284F28" w14:textId="77777777" w:rsidR="008112D9" w:rsidRDefault="008112D9" w:rsidP="009D4F6C">
            <w:pPr>
              <w:tabs>
                <w:tab w:val="left" w:pos="5710"/>
                <w:tab w:val="left" w:pos="7304"/>
              </w:tabs>
            </w:pPr>
          </w:p>
          <w:p w14:paraId="645F72C9" w14:textId="77777777" w:rsidR="00624233" w:rsidRDefault="00624233" w:rsidP="009D4F6C">
            <w:pPr>
              <w:tabs>
                <w:tab w:val="left" w:pos="5710"/>
                <w:tab w:val="left" w:pos="7304"/>
              </w:tabs>
            </w:pPr>
          </w:p>
          <w:p w14:paraId="610F0B0E" w14:textId="19280855" w:rsidR="00624233" w:rsidRDefault="00624233" w:rsidP="009D4F6C">
            <w:pPr>
              <w:tabs>
                <w:tab w:val="left" w:pos="5710"/>
                <w:tab w:val="left" w:pos="7304"/>
              </w:tabs>
            </w:pPr>
          </w:p>
          <w:p w14:paraId="0D28A2F1" w14:textId="2C5CFB2C" w:rsidR="00624233" w:rsidRPr="000E07B7" w:rsidRDefault="00624233" w:rsidP="009D4F6C">
            <w:pPr>
              <w:tabs>
                <w:tab w:val="left" w:pos="5710"/>
                <w:tab w:val="left" w:pos="7304"/>
              </w:tabs>
            </w:pPr>
          </w:p>
        </w:tc>
        <w:tc>
          <w:tcPr>
            <w:tcW w:w="6552" w:type="dxa"/>
          </w:tcPr>
          <w:p w14:paraId="38251051" w14:textId="1BB7BDCC" w:rsidR="00443278" w:rsidRDefault="00AE78FF" w:rsidP="00443278">
            <w:r>
              <w:t xml:space="preserve">5. </w:t>
            </w:r>
            <w:r w:rsidR="00443278">
              <w:t xml:space="preserve">Transformation </w:t>
            </w:r>
            <w:r w:rsidR="00F834E5">
              <w:t xml:space="preserve">of </w:t>
            </w:r>
            <w:r w:rsidR="008A1CFA">
              <w:t>ligated plasmids</w:t>
            </w:r>
          </w:p>
          <w:p w14:paraId="00EFCBD8" w14:textId="77777777" w:rsidR="00443278" w:rsidRDefault="00443278" w:rsidP="00443278"/>
          <w:p w14:paraId="0A6BDDD6" w14:textId="77777777" w:rsidR="00443278" w:rsidRDefault="00443278" w:rsidP="00443278">
            <w:r>
              <w:t>1. Prepare LB plates</w:t>
            </w:r>
          </w:p>
          <w:p w14:paraId="539B7594" w14:textId="127584B5" w:rsidR="00443278" w:rsidRDefault="004800F9" w:rsidP="00443278">
            <w:r>
              <w:t xml:space="preserve"> (</w:t>
            </w:r>
            <w:r w:rsidR="00A9617F">
              <w:t>See</w:t>
            </w:r>
            <w:r>
              <w:t xml:space="preserve"> preparations)</w:t>
            </w:r>
          </w:p>
          <w:p w14:paraId="5DF5E3E3" w14:textId="77777777" w:rsidR="00443278" w:rsidRDefault="00443278" w:rsidP="00443278"/>
          <w:p w14:paraId="3D345D06" w14:textId="2448AFE9" w:rsidR="00443278" w:rsidRDefault="00443278" w:rsidP="00443278">
            <w:r>
              <w:t>2. Brief spin</w:t>
            </w:r>
            <w:r w:rsidR="00BB0DC0">
              <w:t>s</w:t>
            </w:r>
            <w:r>
              <w:t xml:space="preserve"> the ligation reactions. Add 2µL </w:t>
            </w:r>
            <w:r w:rsidR="00937550">
              <w:t>(or 5µL</w:t>
            </w:r>
            <w:r w:rsidR="00F266D5">
              <w:t xml:space="preserve">) </w:t>
            </w:r>
            <w:r>
              <w:t>of each ligation reaction to a sterile 1.5 tube</w:t>
            </w:r>
          </w:p>
          <w:p w14:paraId="106CB7DC" w14:textId="77777777" w:rsidR="00443278" w:rsidRDefault="00443278" w:rsidP="00443278"/>
          <w:p w14:paraId="352DC950" w14:textId="04E998B4" w:rsidR="00F266D5" w:rsidRDefault="00443278" w:rsidP="00443278">
            <w:r>
              <w:t>3.</w:t>
            </w:r>
            <w:r w:rsidR="00F266D5">
              <w:t xml:space="preserve"> Thaw competent cells in an ice </w:t>
            </w:r>
            <w:r w:rsidR="00A9617F">
              <w:t>bath (</w:t>
            </w:r>
            <w:r w:rsidR="00F266D5">
              <w:t>just thawed, ~5min)</w:t>
            </w:r>
            <w:r w:rsidR="00A9617F">
              <w:t>, gentle</w:t>
            </w:r>
            <w:r w:rsidR="00F266D5">
              <w:t xml:space="preserve"> flicking the tube to mix the cells.</w:t>
            </w:r>
          </w:p>
          <w:p w14:paraId="25E6FA66" w14:textId="77777777" w:rsidR="00F266D5" w:rsidRDefault="00F266D5" w:rsidP="00443278"/>
          <w:p w14:paraId="5EF15930" w14:textId="3917CA89" w:rsidR="00E87AF4" w:rsidRDefault="00F266D5" w:rsidP="00443278">
            <w:r>
              <w:t xml:space="preserve">4. </w:t>
            </w:r>
            <w:r w:rsidR="00A518FA">
              <w:t>Transfer</w:t>
            </w:r>
            <w:r>
              <w:t xml:space="preserve"> 50µL of cells to the ligation reaction tube. Gentle flicking tube </w:t>
            </w:r>
            <w:r w:rsidR="00A518FA">
              <w:t>to mix.</w:t>
            </w:r>
          </w:p>
          <w:p w14:paraId="105725E0" w14:textId="77777777" w:rsidR="00E87AF4" w:rsidRDefault="00E87AF4" w:rsidP="00443278"/>
          <w:p w14:paraId="5939D098" w14:textId="04CC8C49" w:rsidR="00F266D5" w:rsidRDefault="00E87AF4" w:rsidP="00443278">
            <w:r>
              <w:t xml:space="preserve">5. </w:t>
            </w:r>
            <w:r w:rsidR="00A518FA">
              <w:t>Incubate</w:t>
            </w:r>
            <w:r w:rsidR="00F266D5">
              <w:t xml:space="preserve"> on ice for 20~30min.</w:t>
            </w:r>
          </w:p>
          <w:p w14:paraId="30FFB9E9" w14:textId="77777777" w:rsidR="00F266D5" w:rsidRDefault="00F266D5" w:rsidP="00443278"/>
          <w:p w14:paraId="5D8BF609" w14:textId="12F7F4B5" w:rsidR="00F266D5" w:rsidRDefault="00A518FA" w:rsidP="00443278">
            <w:r>
              <w:t>6</w:t>
            </w:r>
            <w:r w:rsidR="00F266D5">
              <w:t>. Heat</w:t>
            </w:r>
            <w:r w:rsidR="00A9617F">
              <w:t xml:space="preserve"> </w:t>
            </w:r>
            <w:r w:rsidR="00F266D5">
              <w:t xml:space="preserve">shock the cells in water bath for 2 min at 37°C. </w:t>
            </w:r>
          </w:p>
          <w:p w14:paraId="5EC8F443" w14:textId="697E9B46" w:rsidR="00F266D5" w:rsidRDefault="00A518FA" w:rsidP="00443278">
            <w:r>
              <w:t>Immediately</w:t>
            </w:r>
            <w:r w:rsidR="00F266D5">
              <w:t xml:space="preserve"> return the tubes to ice for 2 min.</w:t>
            </w:r>
          </w:p>
          <w:p w14:paraId="2D952DF6" w14:textId="77777777" w:rsidR="00F266D5" w:rsidRDefault="00F266D5" w:rsidP="00443278"/>
          <w:p w14:paraId="35D61B02" w14:textId="1B4ED28E" w:rsidR="00443278" w:rsidRDefault="00A518FA" w:rsidP="00F266D5">
            <w:r>
              <w:t>7</w:t>
            </w:r>
            <w:r w:rsidR="00F266D5">
              <w:t>. Add 900µL</w:t>
            </w:r>
            <w:r w:rsidR="00443278">
              <w:t xml:space="preserve"> </w:t>
            </w:r>
            <w:r w:rsidR="00F266D5">
              <w:t>LB and incubate for 45min in shaker at 37</w:t>
            </w:r>
            <w:r w:rsidR="009F6C9D">
              <w:t>°</w:t>
            </w:r>
            <w:r w:rsidR="00F266D5">
              <w:t>C (~150rpm)</w:t>
            </w:r>
          </w:p>
          <w:p w14:paraId="78567362" w14:textId="77777777" w:rsidR="00F266D5" w:rsidRDefault="00F266D5" w:rsidP="00F266D5"/>
          <w:p w14:paraId="28C57392" w14:textId="0AC1180B" w:rsidR="00F266D5" w:rsidRDefault="00A518FA" w:rsidP="00F266D5">
            <w:r>
              <w:t>8</w:t>
            </w:r>
            <w:r w:rsidR="00F266D5">
              <w:t>. Centrifuge 16000g for 2min, discard 800µL of supernatant and resuspend cell pellet in remaining supernatant. Plate out 200µL of culture onto a plate.</w:t>
            </w:r>
          </w:p>
          <w:p w14:paraId="0D8B58C0" w14:textId="77777777" w:rsidR="00A518FA" w:rsidRDefault="00A518FA" w:rsidP="00F266D5"/>
          <w:p w14:paraId="786051D7" w14:textId="412F3987" w:rsidR="00F266D5" w:rsidRDefault="00A518FA" w:rsidP="00F266D5">
            <w:r>
              <w:t>9</w:t>
            </w:r>
            <w:r w:rsidR="00F266D5">
              <w:t>. In</w:t>
            </w:r>
            <w:r w:rsidR="00361534">
              <w:t>cubate plates overnight at 37°C, t</w:t>
            </w:r>
            <w:r w:rsidR="00F266D5">
              <w:t>hen store plate at 4</w:t>
            </w:r>
            <w:r w:rsidR="00361534">
              <w:t>°</w:t>
            </w:r>
            <w:r w:rsidR="00F266D5">
              <w:t>C.</w:t>
            </w:r>
          </w:p>
          <w:p w14:paraId="006E1211" w14:textId="77777777" w:rsidR="00F266D5" w:rsidRDefault="00F266D5" w:rsidP="00F266D5"/>
          <w:p w14:paraId="3B70A563" w14:textId="4364F42B" w:rsidR="00F266D5" w:rsidRDefault="00A518FA" w:rsidP="001F5D98">
            <w:r>
              <w:t>10</w:t>
            </w:r>
            <w:r w:rsidR="00F266D5">
              <w:t xml:space="preserve">. Pick single colony and </w:t>
            </w:r>
            <w:r w:rsidR="001F5D98">
              <w:t>put</w:t>
            </w:r>
            <w:r w:rsidR="00F266D5">
              <w:t xml:space="preserve"> in 2mL LB media</w:t>
            </w:r>
            <w:r w:rsidR="00A9617F">
              <w:t xml:space="preserve"> </w:t>
            </w:r>
            <w:r w:rsidR="00F266D5">
              <w:t>+</w:t>
            </w:r>
            <w:r w:rsidR="00A9617F">
              <w:t xml:space="preserve"> Ampicillin</w:t>
            </w:r>
            <w:r w:rsidR="00F266D5">
              <w:t xml:space="preserve"> (100µg/mL)</w:t>
            </w:r>
            <w:r w:rsidR="001F5D98">
              <w:t xml:space="preserve"> using a 5mL tube lose cap</w:t>
            </w:r>
            <w:r w:rsidR="00F266D5">
              <w:t>. Incubate in shaker over night at 37</w:t>
            </w:r>
            <w:r w:rsidR="00361534">
              <w:t>°C</w:t>
            </w:r>
            <w:r w:rsidR="00F266D5">
              <w:t xml:space="preserve">. </w:t>
            </w:r>
          </w:p>
          <w:p w14:paraId="6B85A7C5" w14:textId="77777777" w:rsidR="00F266D5" w:rsidRDefault="00F266D5" w:rsidP="00F266D5"/>
          <w:p w14:paraId="78BE5C85" w14:textId="77777777" w:rsidR="00F266D5" w:rsidRDefault="00F266D5" w:rsidP="00F266D5"/>
          <w:p w14:paraId="1C3D9EC1" w14:textId="77777777" w:rsidR="00F55C0C" w:rsidRDefault="00F55C0C" w:rsidP="00F266D5"/>
          <w:p w14:paraId="03001734" w14:textId="77777777" w:rsidR="00F55C0C" w:rsidRDefault="00F55C0C" w:rsidP="00F266D5"/>
          <w:p w14:paraId="22309919" w14:textId="77777777" w:rsidR="00F266D5" w:rsidRDefault="00F266D5" w:rsidP="00F266D5"/>
          <w:p w14:paraId="422D3EB9" w14:textId="77777777" w:rsidR="00F266D5" w:rsidRDefault="00F266D5" w:rsidP="00F266D5"/>
          <w:p w14:paraId="4F35779B" w14:textId="77777777" w:rsidR="00E06978" w:rsidRDefault="00E06978" w:rsidP="009D4F6C"/>
          <w:p w14:paraId="492E4B2B" w14:textId="77777777" w:rsidR="00E06978" w:rsidRDefault="00E06978" w:rsidP="009D4F6C"/>
          <w:p w14:paraId="100692A1" w14:textId="77777777" w:rsidR="00E06978" w:rsidRDefault="00E06978" w:rsidP="009D4F6C"/>
          <w:p w14:paraId="5E0714B5" w14:textId="77777777" w:rsidR="000A5F31" w:rsidRDefault="0039676B" w:rsidP="009D4F6C">
            <w:r>
              <w:t>----</w:t>
            </w:r>
          </w:p>
          <w:p w14:paraId="6053A900" w14:textId="77777777" w:rsidR="0039676B" w:rsidRDefault="0039676B" w:rsidP="009D4F6C">
            <w:r>
              <w:t>Notes:</w:t>
            </w:r>
          </w:p>
          <w:p w14:paraId="2DD86CC0" w14:textId="02495D2B" w:rsidR="0039676B" w:rsidRDefault="009C6ACB" w:rsidP="009D4F6C">
            <w:r>
              <w:t xml:space="preserve">1. </w:t>
            </w:r>
            <w:r w:rsidR="0039676B">
              <w:t>Do dry plate before use. A wet plate can be a nightmare to plating and subsequent colony formation.  It takes forever for it to complete dry and if it  is not dry well, colonies grow altogether.</w:t>
            </w:r>
          </w:p>
          <w:p w14:paraId="62D0DCC9" w14:textId="77777777" w:rsidR="0039676B" w:rsidRDefault="0039676B" w:rsidP="009D4F6C"/>
          <w:p w14:paraId="4AFF0FAF" w14:textId="77777777" w:rsidR="0039676B" w:rsidRDefault="0039676B" w:rsidP="009D4F6C"/>
          <w:p w14:paraId="360980CC" w14:textId="77777777" w:rsidR="0039676B" w:rsidRDefault="0039676B" w:rsidP="009D4F6C"/>
          <w:p w14:paraId="3817C3B2" w14:textId="2EE3729C" w:rsidR="0039676B" w:rsidRDefault="009C6ACB" w:rsidP="009D4F6C">
            <w:r>
              <w:t>2.</w:t>
            </w:r>
            <w:r w:rsidR="006255F0">
              <w:t>, D</w:t>
            </w:r>
            <w:r>
              <w:t>o not exceed m</w:t>
            </w:r>
            <w:r>
              <w:t>aximum colony formation culture golden 8 hours</w:t>
            </w:r>
            <w:r w:rsidR="0039676B">
              <w:t xml:space="preserve"> threshold, make life easier. Satellite colony may grow if </w:t>
            </w:r>
            <w:r w:rsidR="006255F0">
              <w:t>exceed</w:t>
            </w:r>
            <w:r w:rsidR="0039676B">
              <w:t xml:space="preserve"> the time limit.</w:t>
            </w:r>
          </w:p>
          <w:p w14:paraId="22A61129" w14:textId="77777777" w:rsidR="009C6ACB" w:rsidRDefault="009C6ACB" w:rsidP="009D4F6C"/>
          <w:p w14:paraId="57ED1E3F" w14:textId="602C0AC1" w:rsidR="009C6ACB" w:rsidRDefault="009C6ACB" w:rsidP="009D4F6C">
            <w:r>
              <w:t xml:space="preserve">3. </w:t>
            </w:r>
            <w:r w:rsidR="006255F0">
              <w:t xml:space="preserve">Do miniPrep </w:t>
            </w:r>
            <w:r w:rsidR="00764EDE">
              <w:t>within 2days if do it</w:t>
            </w:r>
            <w:r w:rsidR="006255F0">
              <w:t xml:space="preserve"> after the culture</w:t>
            </w:r>
            <w:r w:rsidR="00764EDE">
              <w:t xml:space="preserve"> is not possible</w:t>
            </w:r>
            <w:r w:rsidR="006255F0">
              <w:t xml:space="preserve">, </w:t>
            </w:r>
            <w:r w:rsidR="007A0E3E">
              <w:t>put bacterial in fridge for longer period</w:t>
            </w:r>
            <w:r w:rsidR="006255F0">
              <w:t xml:space="preserve">, there </w:t>
            </w:r>
            <w:r w:rsidR="002E0D19">
              <w:t>maynot</w:t>
            </w:r>
            <w:r w:rsidR="007221A1">
              <w:t xml:space="preserve"> be much</w:t>
            </w:r>
            <w:bookmarkStart w:id="0" w:name="_GoBack"/>
            <w:bookmarkEnd w:id="0"/>
            <w:r w:rsidR="006255F0">
              <w:t xml:space="preserve"> plasmid left. </w:t>
            </w:r>
          </w:p>
          <w:p w14:paraId="136A6C09" w14:textId="77777777" w:rsidR="0039676B" w:rsidRDefault="0039676B" w:rsidP="009D4F6C"/>
          <w:p w14:paraId="48731715" w14:textId="77777777" w:rsidR="009C6ACB" w:rsidRDefault="009C6ACB" w:rsidP="009D4F6C"/>
          <w:p w14:paraId="00FE9CB1" w14:textId="56DEB021" w:rsidR="0039676B" w:rsidRPr="000E07B7" w:rsidRDefault="0039676B" w:rsidP="009D4F6C"/>
        </w:tc>
      </w:tr>
    </w:tbl>
    <w:p w14:paraId="718D0299" w14:textId="01B2FF76" w:rsidR="00956646" w:rsidRDefault="00956646"/>
    <w:sectPr w:rsidR="00956646" w:rsidSect="00956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16D68" w14:textId="77777777" w:rsidR="00F55C0C" w:rsidRDefault="00F55C0C" w:rsidP="00BC0DF9">
      <w:r>
        <w:separator/>
      </w:r>
    </w:p>
  </w:endnote>
  <w:endnote w:type="continuationSeparator" w:id="0">
    <w:p w14:paraId="15DB8FB4" w14:textId="77777777" w:rsidR="00F55C0C" w:rsidRDefault="00F55C0C" w:rsidP="00BC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2E788" w14:textId="77777777" w:rsidR="00427E5D" w:rsidRDefault="00427E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85862" w14:textId="77777777" w:rsidR="00427E5D" w:rsidRDefault="00427E5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2D12A" w14:textId="77777777" w:rsidR="00427E5D" w:rsidRDefault="00427E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8F0D3" w14:textId="77777777" w:rsidR="00F55C0C" w:rsidRDefault="00F55C0C" w:rsidP="00BC0DF9">
      <w:r>
        <w:separator/>
      </w:r>
    </w:p>
  </w:footnote>
  <w:footnote w:type="continuationSeparator" w:id="0">
    <w:p w14:paraId="5DE966D4" w14:textId="77777777" w:rsidR="00F55C0C" w:rsidRDefault="00F55C0C" w:rsidP="00BC0D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CCA72" w14:textId="77777777" w:rsidR="00427E5D" w:rsidRDefault="00427E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35594" w14:textId="5F210E04" w:rsidR="00F55C0C" w:rsidRDefault="00F55C0C" w:rsidP="00BC0DF9">
    <w:pPr>
      <w:pStyle w:val="Header"/>
    </w:pPr>
    <w:r>
      <w:t>S</w:t>
    </w:r>
    <w:r w:rsidR="00427E5D">
      <w:t>heng Liu, Lorincz Lab,V20131221</w:t>
    </w:r>
    <w:r>
      <w:t xml:space="preserve"> </w:t>
    </w:r>
  </w:p>
  <w:p w14:paraId="3AA37865" w14:textId="77777777" w:rsidR="00F55C0C" w:rsidRDefault="00F55C0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00119" w14:textId="77777777" w:rsidR="00427E5D" w:rsidRDefault="00427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31"/>
    <w:rsid w:val="000452F4"/>
    <w:rsid w:val="000753B8"/>
    <w:rsid w:val="000A5F31"/>
    <w:rsid w:val="000D5667"/>
    <w:rsid w:val="00135685"/>
    <w:rsid w:val="001945E0"/>
    <w:rsid w:val="001B646F"/>
    <w:rsid w:val="001F5D98"/>
    <w:rsid w:val="002E0D19"/>
    <w:rsid w:val="00361534"/>
    <w:rsid w:val="0039676B"/>
    <w:rsid w:val="00427E5D"/>
    <w:rsid w:val="00443278"/>
    <w:rsid w:val="00462FFA"/>
    <w:rsid w:val="004800F9"/>
    <w:rsid w:val="004A33D2"/>
    <w:rsid w:val="005E24F8"/>
    <w:rsid w:val="00624233"/>
    <w:rsid w:val="006255F0"/>
    <w:rsid w:val="00654D10"/>
    <w:rsid w:val="007221A1"/>
    <w:rsid w:val="00764EDE"/>
    <w:rsid w:val="007A0E3E"/>
    <w:rsid w:val="007A53A5"/>
    <w:rsid w:val="008112D9"/>
    <w:rsid w:val="008674FA"/>
    <w:rsid w:val="008939A5"/>
    <w:rsid w:val="008A1CFA"/>
    <w:rsid w:val="008C64AA"/>
    <w:rsid w:val="00937550"/>
    <w:rsid w:val="00956646"/>
    <w:rsid w:val="009C6ACB"/>
    <w:rsid w:val="009D4F6C"/>
    <w:rsid w:val="009F6C9D"/>
    <w:rsid w:val="00A518FA"/>
    <w:rsid w:val="00A83DC9"/>
    <w:rsid w:val="00A90A81"/>
    <w:rsid w:val="00A9617F"/>
    <w:rsid w:val="00AA134D"/>
    <w:rsid w:val="00AE78FF"/>
    <w:rsid w:val="00B272C4"/>
    <w:rsid w:val="00B43987"/>
    <w:rsid w:val="00B86BFA"/>
    <w:rsid w:val="00BB0DC0"/>
    <w:rsid w:val="00BC0DF9"/>
    <w:rsid w:val="00D35A2A"/>
    <w:rsid w:val="00D65946"/>
    <w:rsid w:val="00E01E3A"/>
    <w:rsid w:val="00E06978"/>
    <w:rsid w:val="00E36277"/>
    <w:rsid w:val="00E87AF4"/>
    <w:rsid w:val="00F00BCA"/>
    <w:rsid w:val="00F266D5"/>
    <w:rsid w:val="00F55C0C"/>
    <w:rsid w:val="00F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77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0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F9"/>
  </w:style>
  <w:style w:type="paragraph" w:styleId="Footer">
    <w:name w:val="footer"/>
    <w:basedOn w:val="Normal"/>
    <w:link w:val="FooterChar"/>
    <w:uiPriority w:val="99"/>
    <w:unhideWhenUsed/>
    <w:rsid w:val="00BC0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0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F9"/>
  </w:style>
  <w:style w:type="paragraph" w:styleId="Footer">
    <w:name w:val="footer"/>
    <w:basedOn w:val="Normal"/>
    <w:link w:val="FooterChar"/>
    <w:uiPriority w:val="99"/>
    <w:unhideWhenUsed/>
    <w:rsid w:val="00BC0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123</TotalTime>
  <Pages>2</Pages>
  <Words>232</Words>
  <Characters>1323</Characters>
  <Application>Microsoft Macintosh Word</Application>
  <DocSecurity>0</DocSecurity>
  <Lines>11</Lines>
  <Paragraphs>3</Paragraphs>
  <ScaleCrop>false</ScaleCrop>
  <Company>UBC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47</cp:revision>
  <cp:lastPrinted>2013-12-21T17:57:00Z</cp:lastPrinted>
  <dcterms:created xsi:type="dcterms:W3CDTF">2013-11-20T22:37:00Z</dcterms:created>
  <dcterms:modified xsi:type="dcterms:W3CDTF">2013-12-23T00:10:00Z</dcterms:modified>
</cp:coreProperties>
</file>